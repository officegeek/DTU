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5170" w14:textId="528E05FB" w:rsidR="00F634F4" w:rsidRPr="00E4750A" w:rsidRDefault="00E4750A" w:rsidP="00E4750A">
      <w:pPr>
        <w:pStyle w:val="Heading1"/>
        <w:rPr>
          <w:b/>
          <w:bCs/>
          <w:sz w:val="44"/>
          <w:szCs w:val="44"/>
          <w:lang w:val="da-DK"/>
        </w:rPr>
      </w:pPr>
      <w:r w:rsidRPr="00E4750A">
        <w:rPr>
          <w:b/>
          <w:bCs/>
          <w:sz w:val="44"/>
          <w:szCs w:val="44"/>
          <w:lang w:val="da-DK"/>
        </w:rPr>
        <w:t>Data import</w:t>
      </w:r>
    </w:p>
    <w:p w14:paraId="2D884002" w14:textId="5F0C4DB0" w:rsidR="00E4750A" w:rsidRPr="00E4750A" w:rsidRDefault="00E4750A" w:rsidP="00E4750A">
      <w:pPr>
        <w:rPr>
          <w:sz w:val="44"/>
          <w:szCs w:val="44"/>
          <w:lang w:val="da-DK"/>
        </w:rPr>
      </w:pPr>
    </w:p>
    <w:p w14:paraId="760D4548" w14:textId="4436A38B" w:rsidR="00E4750A" w:rsidRPr="00E4750A" w:rsidRDefault="00E4750A" w:rsidP="00E4750A">
      <w:pPr>
        <w:rPr>
          <w:sz w:val="44"/>
          <w:szCs w:val="44"/>
          <w:lang w:val="da-DK"/>
        </w:rPr>
      </w:pPr>
      <w:r w:rsidRPr="00E4750A">
        <w:rPr>
          <w:sz w:val="44"/>
          <w:szCs w:val="44"/>
          <w:lang w:val="da-DK"/>
        </w:rPr>
        <w:t xml:space="preserve">Dato: </w:t>
      </w:r>
      <w:bookmarkStart w:id="0" w:name="bmkDato"/>
      <w:bookmarkEnd w:id="0"/>
      <w:r w:rsidR="00FA071D">
        <w:rPr>
          <w:sz w:val="44"/>
          <w:szCs w:val="44"/>
          <w:lang w:val="da-DK"/>
        </w:rPr>
        <w:t>21. marts 2022</w:t>
      </w:r>
    </w:p>
    <w:p w14:paraId="5B1C2E12" w14:textId="63204141" w:rsidR="00E4750A" w:rsidRPr="00E4750A" w:rsidRDefault="00E4750A" w:rsidP="00E4750A">
      <w:pPr>
        <w:rPr>
          <w:sz w:val="44"/>
          <w:szCs w:val="44"/>
          <w:lang w:val="da-DK"/>
        </w:rPr>
      </w:pPr>
    </w:p>
    <w:p w14:paraId="677436D9" w14:textId="1299844B" w:rsidR="00E4750A" w:rsidRPr="00E4750A" w:rsidRDefault="00E4750A" w:rsidP="00E4750A">
      <w:pPr>
        <w:rPr>
          <w:sz w:val="44"/>
          <w:szCs w:val="44"/>
          <w:lang w:val="da-DK"/>
        </w:rPr>
      </w:pPr>
      <w:r w:rsidRPr="00E4750A">
        <w:rPr>
          <w:sz w:val="44"/>
          <w:szCs w:val="44"/>
          <w:lang w:val="da-DK"/>
        </w:rPr>
        <w:t>Min datatabel</w:t>
      </w:r>
    </w:p>
    <w:p w14:paraId="3B6AFDDB" w14:textId="1CA8D494" w:rsidR="00E4750A" w:rsidRDefault="00FA071D" w:rsidP="00E4750A">
      <w:pPr>
        <w:rPr>
          <w:sz w:val="44"/>
          <w:szCs w:val="44"/>
          <w:lang w:val="da-DK"/>
        </w:rPr>
      </w:pPr>
      <w:bookmarkStart w:id="1" w:name="bmkDataTabel"/>
      <w:bookmarkEnd w:id="1"/>
      <w:r w:rsidRPr="00FA071D">
        <w:drawing>
          <wp:inline distT="0" distB="0" distL="0" distR="0" wp14:anchorId="63F8B5F2" wp14:editId="387C8937">
            <wp:extent cx="44767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5EB3" w14:textId="0466ABD5" w:rsidR="00FD7372" w:rsidRDefault="00FD7372" w:rsidP="00E4750A">
      <w:pPr>
        <w:rPr>
          <w:sz w:val="44"/>
          <w:szCs w:val="44"/>
          <w:lang w:val="da-DK"/>
        </w:rPr>
      </w:pPr>
    </w:p>
    <w:p w14:paraId="71DAC3B2" w14:textId="77777777" w:rsidR="00FD7372" w:rsidRPr="00E4750A" w:rsidRDefault="00FD7372" w:rsidP="00E4750A">
      <w:pPr>
        <w:rPr>
          <w:sz w:val="44"/>
          <w:szCs w:val="44"/>
          <w:lang w:val="da-DK"/>
        </w:rPr>
      </w:pPr>
    </w:p>
    <w:sectPr w:rsidR="00FD7372" w:rsidRPr="00E4750A" w:rsidSect="000933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0A"/>
    <w:rsid w:val="000933A7"/>
    <w:rsid w:val="000935F5"/>
    <w:rsid w:val="000A21EC"/>
    <w:rsid w:val="00112931"/>
    <w:rsid w:val="00241E81"/>
    <w:rsid w:val="00373135"/>
    <w:rsid w:val="0045173F"/>
    <w:rsid w:val="00470906"/>
    <w:rsid w:val="004B3D77"/>
    <w:rsid w:val="004E3EB5"/>
    <w:rsid w:val="00874C30"/>
    <w:rsid w:val="00A107AB"/>
    <w:rsid w:val="00AA5CEC"/>
    <w:rsid w:val="00E4750A"/>
    <w:rsid w:val="00EE0064"/>
    <w:rsid w:val="00F634F4"/>
    <w:rsid w:val="00F73E77"/>
    <w:rsid w:val="00FA071D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3E9D"/>
  <w15:chartTrackingRefBased/>
  <w15:docId w15:val="{E0339390-175E-43B3-869F-75031A3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DataImport.dotx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</cp:revision>
  <dcterms:created xsi:type="dcterms:W3CDTF">2022-03-21T15:29:00Z</dcterms:created>
  <dcterms:modified xsi:type="dcterms:W3CDTF">2022-03-21T15:29:00Z</dcterms:modified>
</cp:coreProperties>
</file>